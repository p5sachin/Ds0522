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rial" w:eastAsia="Times New Roman" w:hAnsi="Arial" w:cs="Arial"/>
              <w:color w:val="222222"/>
              <w:kern w:val="36"/>
              <w:sz w:val="54"/>
              <w:szCs w:val="54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46767D5-7BEE-4B53-809B-CE4AB859355D}"/>
            <w:text/>
          </w:sdtPr>
          <w:sdtContent>
            <w:p w:rsidR="00563E79" w:rsidRDefault="007D10D1">
              <w:pPr>
                <w:pStyle w:val="Publishwithline"/>
              </w:pPr>
              <w:r w:rsidRPr="007D10D1">
                <w:rPr>
                  <w:rFonts w:ascii="Arial" w:eastAsia="Times New Roman" w:hAnsi="Arial" w:cs="Arial"/>
                  <w:color w:val="222222"/>
                  <w:kern w:val="36"/>
                  <w:sz w:val="54"/>
                  <w:szCs w:val="54"/>
                </w:rPr>
                <w:t>Loan Approval Prediction Machine Learning</w:t>
              </w:r>
            </w:p>
          </w:sdtContent>
        </w:sdt>
        <w:p w:rsidR="00563E79" w:rsidRDefault="00563E79">
          <w:pPr>
            <w:pStyle w:val="underline"/>
          </w:pPr>
        </w:p>
        <w:p w:rsidR="00563E79" w:rsidRDefault="00AC7C95">
          <w:pPr>
            <w:pStyle w:val="PadderBetweenControlandBody"/>
          </w:pPr>
        </w:p>
      </w:sdtContent>
    </w:sdt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color w:val="222222"/>
          <w:sz w:val="36"/>
          <w:szCs w:val="36"/>
        </w:rPr>
        <w:t>Introduction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In this article, we are going to solve th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e Loan Approval Prediction. </w:t>
      </w:r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This is a classification problem in which we need to classify whether the loan will be approved or not. </w:t>
      </w:r>
      <w:proofErr w:type="gram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classification</w:t>
      </w:r>
      <w:proofErr w:type="gramEnd"/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refers to a predictive </w:t>
      </w:r>
      <w:proofErr w:type="spell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modeling</w:t>
      </w:r>
      <w:proofErr w:type="spellEnd"/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problem where a class label is predicted for a given example of input data. A few examples of classification problems are Spam Email detection, Cancer detection, Sentiment Analysis, etc.</w:t>
      </w:r>
    </w:p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Table of Content</w:t>
      </w:r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Understanding the problem statement</w:t>
      </w:r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About the dataset</w:t>
      </w:r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Load essential Python Libraries</w:t>
      </w:r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Load Training/Test datasets</w:t>
      </w:r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Data </w:t>
      </w:r>
      <w:r w:rsidR="000415D1" w:rsidRPr="007D10D1">
        <w:rPr>
          <w:rFonts w:ascii="Arial" w:eastAsia="Times New Roman" w:hAnsi="Arial" w:cs="Arial"/>
          <w:color w:val="222222"/>
          <w:sz w:val="27"/>
          <w:szCs w:val="27"/>
        </w:rPr>
        <w:t>Pre-processing</w:t>
      </w:r>
      <w:bookmarkStart w:id="0" w:name="_GoBack"/>
      <w:bookmarkEnd w:id="0"/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Exploratory data analysis (EDA).</w:t>
      </w:r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Feature Engineering.</w:t>
      </w:r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Build Machine Learning Model</w:t>
      </w:r>
    </w:p>
    <w:p w:rsidR="007D10D1" w:rsidRPr="007D10D1" w:rsidRDefault="007D10D1" w:rsidP="007D10D1">
      <w:pPr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Make predictions on the test dataset</w:t>
      </w:r>
      <w:r>
        <w:rPr>
          <w:rFonts w:ascii="Arial" w:eastAsia="Times New Roman" w:hAnsi="Arial" w:cs="Arial"/>
          <w:color w:val="222222"/>
          <w:sz w:val="27"/>
          <w:szCs w:val="27"/>
        </w:rPr>
        <w:t>s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ind w:left="360"/>
        <w:rPr>
          <w:rFonts w:ascii="Arial" w:eastAsia="Times New Roman" w:hAnsi="Arial" w:cs="Arial"/>
          <w:color w:val="222222"/>
          <w:sz w:val="27"/>
          <w:szCs w:val="27"/>
        </w:rPr>
      </w:pP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Understandi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n</w:t>
      </w: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g the Problem Statement 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Dream Housing Finance company deals in all kinds of home loans.</w:t>
      </w:r>
      <w:proofErr w:type="gramEnd"/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They have a presence across all urban, semi-urban and rural areas. The customer first applies for a home loan and after that, the company validates the customer eligibility for the loan.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The company wants to automate the loan eligibility process (real-time) based on customer detail provided while filling out online application forms. These details are Gender, Marital Status, Education, </w:t>
      </w:r>
      <w:proofErr w:type="gram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number</w:t>
      </w:r>
      <w:proofErr w:type="gramEnd"/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of Dependents, Income, Loan Amount, Credit History, and others.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To automate this process, they have provided a dataset to identify the customer segments that are eligible for loan amounts so that they can spec</w:t>
      </w:r>
      <w:r w:rsidR="000415D1">
        <w:rPr>
          <w:rFonts w:ascii="Arial" w:eastAsia="Times New Roman" w:hAnsi="Arial" w:cs="Arial"/>
          <w:color w:val="222222"/>
          <w:sz w:val="27"/>
          <w:szCs w:val="27"/>
        </w:rPr>
        <w:t>ifically target these customers.</w:t>
      </w:r>
    </w:p>
    <w:p w:rsidR="007D10D1" w:rsidRPr="007D10D1" w:rsidRDefault="007D10D1" w:rsidP="007D10D1">
      <w:pPr>
        <w:pStyle w:val="Heading2"/>
        <w:shd w:val="clear" w:color="auto" w:fill="FFFFFF"/>
        <w:spacing w:before="0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7D10D1" w:rsidRPr="007D10D1" w:rsidRDefault="007D10D1" w:rsidP="007D10D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7"/>
          <w:szCs w:val="27"/>
        </w:rPr>
      </w:pPr>
    </w:p>
    <w:p w:rsidR="007D10D1" w:rsidRPr="007D10D1" w:rsidRDefault="007D10D1" w:rsidP="007D10D1">
      <w:pPr>
        <w:shd w:val="clear" w:color="auto" w:fill="FFFFFF"/>
        <w:spacing w:after="75"/>
        <w:outlineLvl w:val="4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</w:p>
    <w:p w:rsidR="007D10D1" w:rsidRPr="007D10D1" w:rsidRDefault="007D10D1" w:rsidP="007D10D1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</w:rPr>
      </w:pP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As mentioned above this is a Binary Classification problem in which we need to predict our Target label which is “Loan Status”.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Loan status can have two values: Yes or NO.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Yes: if the loan is approved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NO: if the loan is not approved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So using the training dataset we will train our model and try to predict our target column that is “Loan Status” on the test dataset.</w:t>
      </w:r>
    </w:p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About the dataset 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So train and test dataset would have the same columns except for the target column that is “Loan Status”.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Train dataset: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5BBA9810" wp14:editId="206894BA">
            <wp:extent cx="4391025" cy="2886075"/>
            <wp:effectExtent l="0" t="0" r="9525" b="9525"/>
            <wp:docPr id="2" name="Picture 2" descr="https://lh4.googleusercontent.com/Toh_V2T2hPde7_CwbNHbO4oiAk01LykBuVEd86fSQgqiLWu4CHGavONhvBHfXBMCW9Q8S32WmiI5bge5uIZ_70KWbhu_x8Vl-VCF4PC1BkyDn7v4m1q0hfRiF4NfL4U9mdpGSd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Toh_V2T2hPde7_CwbNHbO4oiAk01LykBuVEd86fSQgqiLWu4CHGavONhvBHfXBMCW9Q8S32WmiI5bge5uIZ_70KWbhu_x8Vl-VCF4PC1BkyDn7v4m1q0hfRiF4NfL4U9mdpGSd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Load Essential Python Libraries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671E6129" wp14:editId="13824793">
            <wp:extent cx="5734050" cy="1562100"/>
            <wp:effectExtent l="0" t="0" r="0" b="0"/>
            <wp:docPr id="3" name="Picture 3" descr="https://lh4.googleusercontent.com/nX7SQGV9K4u7OxXDWduuWQrAl7ZNsgE2znG6UFkTLY5LSaeTGfmeszXugET_nw9jzrJ3s3gZOBsPEiMrrVhoKtD63BO71ZrGj7luF8cSTUYsAr-juP9u6DiK9mFeTWVH8pLv3s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X7SQGV9K4u7OxXDWduuWQrAl7ZNsgE2znG6UFkTLY5LSaeTGfmeszXugET_nw9jzrJ3s3gZOBsPEiMrrVhoKtD63BO71ZrGj7luF8cSTUYsAr-juP9u6DiK9mFeTWVH8pLv3s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Load Training/ Test Dataset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0800988A" wp14:editId="19E89A36">
            <wp:extent cx="5734050" cy="762000"/>
            <wp:effectExtent l="0" t="0" r="0" b="0"/>
            <wp:docPr id="4" name="Picture 4" descr="https://lh3.googleusercontent.com/sarVZpo4A_DzInPOCOGt7mR0PiyINMAM0EGyD52nneHQe2L5YwrpCbVkSTLQKq2-thJXNNLtPza54sfBACf3Rw5jM9sdzRa1LleseYx8ie8eBJhNY-YgGVS0GQpGk4DClfpWrQ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arVZpo4A_DzInPOCOGt7mR0PiyINMAM0EGyD52nneHQe2L5YwrpCbVkSTLQKq2-thJXNNLtPza54sfBACf3Rw5jM9sdzRa1LleseYx8ie8eBJhNY-YgGVS0GQpGk4DClfpWrQQ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Size of Train/Test Data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0B70C650" wp14:editId="0074A37D">
            <wp:extent cx="2686050" cy="790575"/>
            <wp:effectExtent l="0" t="0" r="0" b="9525"/>
            <wp:docPr id="5" name="Picture 5" descr="https://lh3.googleusercontent.com/WrrM36NcrWu2IkDYcCrTgNT7Bwpr9hOkk7aJRBn6INQPyconA9s8eH7q3F50SIOdnkuzRgjT-L8eG9xJLSV5AGQ25Rhl2ilzwDn8X8IXyBlcpOGxGDO41zT9OwPjIbOVZKS8QM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WrrM36NcrWu2IkDYcCrTgNT7Bwpr9hOkk7aJRBn6INQPyconA9s8eH7q3F50SIOdnkuzRgjT-L8eG9xJLSV5AGQ25Rhl2ilzwDn8X8IXyBlcpOGxGDO41zT9OwPjIbOVZKS8QMs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So we have 614 rows and 13 columns in our training dataset.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15B09D46" wp14:editId="338E3603">
            <wp:extent cx="1962150" cy="781050"/>
            <wp:effectExtent l="0" t="0" r="0" b="0"/>
            <wp:docPr id="6" name="Picture 6" descr="https://lh6.googleusercontent.com/lnAq7FqLK07v1sr7nuTcj4RtsnucL_Bo1z3msATjkuQQQgPj82hpZK0DxOAmszsC0y4b2i1lZA1sZtIxFftDLsYS-gGNJYYmz_hZDz8E14zglNvacfjct262_9hq-maffby6C7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lnAq7FqLK07v1sr7nuTcj4RtsnucL_Bo1z3msATjkuQQQgPj82hpZK0DxOAmszsC0y4b2i1lZA1sZtIxFftDLsYS-gGNJYYmz_hZDz8E14zglNvacfjct262_9hq-maffby6C7w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In test data, we have 367 rows and 12 columns because the target column is not included in the test data.</w:t>
      </w:r>
    </w:p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First look at the Dataset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71BADD2D" wp14:editId="28C405DE">
            <wp:extent cx="5419725" cy="1219200"/>
            <wp:effectExtent l="0" t="0" r="9525" b="0"/>
            <wp:docPr id="7" name="Picture 7" descr="https://lh5.googleusercontent.com/bepqGUvxlNESyH00SALZINinG7HoZkZgRm7TN-7kPa_MFy8W5Rb4JxdLueu8ce8cIfVCl0Ac6W3w9er3YgvAnnwBJLLaA3Ya_A0LCoSlA1FC5p-U5pFntPhG8QykqKWz-Oh_jW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bepqGUvxlNESyH00SALZINinG7HoZkZgRm7TN-7kPa_MFy8W5Rb4JxdLueu8ce8cIfVCl0Ac6W3w9er3YgvAnnwBJLLaA3Ya_A0LCoSlA1FC5p-U5pFntPhG8QykqKWz-Oh_jW4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Categorical Columns: Gender (Male/Female), Married (Yes/No), Number of dependents (Possible values</w:t>
      </w:r>
      <w:proofErr w:type="gram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:0,1,2,3</w:t>
      </w:r>
      <w:proofErr w:type="gramEnd"/>
      <w:r w:rsidRPr="007D10D1">
        <w:rPr>
          <w:rFonts w:ascii="Arial" w:eastAsia="Times New Roman" w:hAnsi="Arial" w:cs="Arial"/>
          <w:color w:val="222222"/>
          <w:sz w:val="27"/>
          <w:szCs w:val="27"/>
        </w:rPr>
        <w:t>+), Education (Graduate / Not Graduate), Self-Employed (No/Yes), credit history(Yes/No), Property Area (Rural/Semi-Urban/Urban) and Loan Status (Y/N)(i. e. Target variable)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Numerical Columns: Loan ID, Applicant Income, Co-applicant Income, Loan Amount, and Loan amount term</w:t>
      </w:r>
    </w:p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Data </w:t>
      </w:r>
      <w:r w:rsidRPr="007D10D1">
        <w:rPr>
          <w:rFonts w:ascii="Arial" w:eastAsia="Times New Roman" w:hAnsi="Arial" w:cs="Arial"/>
          <w:b/>
          <w:bCs/>
          <w:color w:val="222222"/>
          <w:sz w:val="36"/>
          <w:szCs w:val="36"/>
        </w:rPr>
        <w:t>Pre-processing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Concatenating the train and test data for data </w:t>
      </w:r>
      <w:r w:rsidRPr="007D10D1">
        <w:rPr>
          <w:rFonts w:ascii="Arial" w:eastAsia="Times New Roman" w:hAnsi="Arial" w:cs="Arial"/>
          <w:color w:val="222222"/>
          <w:sz w:val="27"/>
          <w:szCs w:val="27"/>
        </w:rPr>
        <w:t>pre-processing</w:t>
      </w:r>
      <w:r w:rsidRPr="007D10D1">
        <w:rPr>
          <w:rFonts w:ascii="Arial" w:eastAsia="Times New Roman" w:hAnsi="Arial" w:cs="Arial"/>
          <w:color w:val="222222"/>
          <w:sz w:val="27"/>
          <w:szCs w:val="27"/>
        </w:rPr>
        <w:t>: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0321D0C5" wp14:editId="4352D51B">
            <wp:extent cx="3971925" cy="504825"/>
            <wp:effectExtent l="0" t="0" r="9525" b="9525"/>
            <wp:docPr id="8" name="Picture 8" descr="https://lh4.googleusercontent.com/3AcZVHDOmprz8vvX8ccHJQYNDHp-IsRSzQm5SVvLrOS47XRfoFr3DVsXl25nuQviDggaLFLcca7ikyepJRWxz7UMVvJDzMlEPJBhsvlxGNGOGf5twrX2XiKGqbqO4_X4Rj6Tyi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3AcZVHDOmprz8vvX8ccHJQYNDHp-IsRSzQm5SVvLrOS47XRfoFr3DVsXl25nuQviDggaLFLcca7ikyepJRWxz7UMVvJDzMlEPJBhsvlxGNGOGf5twrX2XiKGqbqO4_X4Rj6TyiP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dropping</w:t>
      </w:r>
      <w:proofErr w:type="gramEnd"/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the unwanted column :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5BC647D9" wp14:editId="60BF34E9">
            <wp:extent cx="4810125" cy="304800"/>
            <wp:effectExtent l="0" t="0" r="9525" b="0"/>
            <wp:docPr id="9" name="Picture 9" descr="https://lh4.googleusercontent.com/q2cJSC0YCe-qkgYDkGwfYYR7GHAJ3ljIe43GBHp-xAP2szVfbWMDvgdUyW4cbdOlJgJvcPJsg1wqVvnIloBYLRGO-phNvhxcQv226BbcEw-2sZaC6ASKQ40EDZ22GzUiJMiwa_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q2cJSC0YCe-qkgYDkGwfYYR7GHAJ3ljIe43GBHp-xAP2szVfbWMDvgdUyW4cbdOlJgJvcPJsg1wqVvnIloBYLRGO-phNvhxcQv226BbcEw-2sZaC6ASKQ40EDZ22GzUiJMiwa_w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Identify missing </w:t>
      </w:r>
      <w:proofErr w:type="gram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values :</w:t>
      </w:r>
      <w:proofErr w:type="gramEnd"/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225DA9C2" wp14:editId="7E464C84">
            <wp:extent cx="3095625" cy="3305175"/>
            <wp:effectExtent l="0" t="0" r="9525" b="9525"/>
            <wp:docPr id="10" name="Picture 10" descr="https://lh4.googleusercontent.com/ypZjGBzASb7HdYzlof6eZzD8IIMATfC4edi7fUOCeLxfJRnJ_9TdCEXdkpM6H1cjOXSLiyN4AbHqpbUHDX1273Ao4rzhd-mVMQJm5mhZgH5ueiQ3z4aItfXtbaMdtEdfLjX5MT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ypZjGBzASb7HdYzlof6eZzD8IIMATfC4edi7fUOCeLxfJRnJ_9TdCEXdkpM6H1cjOXSLiyN4AbHqpbUHDX1273Ao4rzhd-mVMQJm5mhZgH5ueiQ3z4aItfXtbaMdtEdfLjX5MTK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b/>
          <w:bCs/>
          <w:color w:val="222222"/>
          <w:sz w:val="27"/>
          <w:szCs w:val="27"/>
        </w:rPr>
        <w:t>Imputing the missing values: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69F26A5F" wp14:editId="13E7B979">
            <wp:extent cx="5734050" cy="1114425"/>
            <wp:effectExtent l="0" t="0" r="0" b="9525"/>
            <wp:docPr id="11" name="Picture 11" descr="https://lh3.googleusercontent.com/_dUFLagyaH3GVhz4QuAfI2ZXILXPoV4I9tpUtl89O2yq0tCCehlZIyM1Ou0yHXwygu_ZcZsOonvyFk7ZJ8scqgjhNC_35Ly10tOywekJgQhJ4ehyzECs2HRGsAuZxIhDiXi37m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_dUFLagyaH3GVhz4QuAfI2ZXILXPoV4I9tpUtl89O2yq0tCCehlZIyM1Ou0yHXwygu_ZcZsOonvyFk7ZJ8scqgjhNC_35Ly10tOywekJgQhJ4ehyzECs2HRGsAuZxIhDiXi37my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Fill null values with mode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Next, we will be using Iterative imputer for filling missing values of </w:t>
      </w:r>
      <w:proofErr w:type="spell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LoanAmount</w:t>
      </w:r>
      <w:proofErr w:type="spellEnd"/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and </w:t>
      </w:r>
      <w:proofErr w:type="spell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Loan_Amount_Term</w:t>
      </w:r>
      <w:proofErr w:type="spellEnd"/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37DDCC98" wp14:editId="52FEA322">
            <wp:extent cx="5734050" cy="1676400"/>
            <wp:effectExtent l="0" t="0" r="0" b="0"/>
            <wp:docPr id="12" name="Picture 12" descr="https://lh3.googleusercontent.com/r5vgGwh9ZElkrGicVisWHGq9V_kTXWhZhssa-C8Gkttpjp8ddc7Jb63BgItBnnq9zOKQY_sldbUY0BwvhpibuKcYtZs2CuAQ58Od-kiD3H7-SF3fxMTm26KKC70yH0bcH9X4Kg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r5vgGwh9ZElkrGicVisWHGq9V_kTXWhZhssa-C8Gkttpjp8ddc7Jb63BgItBnnq9zOKQY_sldbUY0BwvhpibuKcYtZs2CuAQ58Od-kiD3H7-SF3fxMTm26KKC70yH0bcH9X4Kgx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7D10D1">
        <w:rPr>
          <w:rFonts w:ascii="Arial" w:eastAsia="Times New Roman" w:hAnsi="Arial" w:cs="Arial"/>
          <w:color w:val="222222"/>
          <w:sz w:val="27"/>
          <w:szCs w:val="27"/>
        </w:rPr>
        <w:t>So</w:t>
      </w:r>
      <w:proofErr w:type="gramEnd"/>
      <w:r w:rsidRPr="007D10D1">
        <w:rPr>
          <w:rFonts w:ascii="Arial" w:eastAsia="Times New Roman" w:hAnsi="Arial" w:cs="Arial"/>
          <w:color w:val="222222"/>
          <w:sz w:val="27"/>
          <w:szCs w:val="27"/>
        </w:rPr>
        <w:t xml:space="preserve"> now as we have imputed all the missing values we go on to mapping the categorical variables with the integers.</w:t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0DC526DF" wp14:editId="5F70F27B">
            <wp:extent cx="5734050" cy="1476375"/>
            <wp:effectExtent l="0" t="0" r="0" b="9525"/>
            <wp:docPr id="13" name="Picture 13" descr="https://lh5.googleusercontent.com/MFohfbQ59b8-Q2AWbMhOwnyEI5BeKUD27jGdzwEo3yb78XVXmhmfxFfwZZG16xjQWZk_W6gjjgSyeMFr3jjg2TL2FJEj8PleOpRejGRLHGs-71ymOInknKI3FQvcis6R7JYcNs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MFohfbQ59b8-Q2AWbMhOwnyEI5BeKUD27jGdzwEo3yb78XVXmhmfxFfwZZG16xjQWZk_W6gjjgSyeMFr3jjg2TL2FJEj8PleOpRejGRLHGs-71ymOInknKI3FQvcis6R7JYcNsV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0B133EBD" wp14:editId="7C5A9B45">
            <wp:extent cx="5734050" cy="657225"/>
            <wp:effectExtent l="0" t="0" r="0" b="9525"/>
            <wp:docPr id="14" name="Picture 14" descr="https://lh4.googleusercontent.com/2C_LQYnhLrlwyhXN79Mh-D-LGAqsRq9wUJISR4RN75UhasDogiJXT_qjDz70zStG2S6VjfUbm8pXQSpkW8F8uyZQR8DAZ6ydOCZPf6B8ibc0iQldgIG2nY7rUwKVx0vXVY5WO4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2C_LQYnhLrlwyhXN79Mh-D-LGAqsRq9wUJISR4RN75UhasDogiJXT_qjDz70zStG2S6VjfUbm8pXQSpkW8F8uyZQR8DAZ6ydOCZPf6B8ibc0iQldgIG2nY7rUwKVx0vXVY5WO4f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7D10D1">
        <w:rPr>
          <w:rFonts w:ascii="Arial" w:eastAsia="Times New Roman" w:hAnsi="Arial" w:cs="Arial"/>
          <w:color w:val="222222"/>
          <w:sz w:val="27"/>
          <w:szCs w:val="27"/>
        </w:rPr>
        <w:t>We map the values so that we can input the train data into the model as the model does not accept any string values.</w:t>
      </w:r>
    </w:p>
    <w:p w:rsidR="000415D1" w:rsidRPr="000415D1" w:rsidRDefault="000415D1" w:rsidP="000415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0415D1">
        <w:rPr>
          <w:rFonts w:ascii="Arial" w:eastAsia="Times New Roman" w:hAnsi="Arial" w:cs="Arial"/>
          <w:b/>
          <w:bCs/>
          <w:color w:val="222222"/>
          <w:sz w:val="36"/>
          <w:szCs w:val="36"/>
        </w:rPr>
        <w:t>Exploratory Data Analysis (EDA) 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Splitting the data to </w:t>
      </w:r>
      <w:proofErr w:type="spellStart"/>
      <w:r w:rsidRPr="000415D1">
        <w:rPr>
          <w:rFonts w:ascii="Arial" w:eastAsia="Times New Roman" w:hAnsi="Arial" w:cs="Arial"/>
          <w:color w:val="222222"/>
          <w:sz w:val="27"/>
          <w:szCs w:val="27"/>
        </w:rPr>
        <w:t>new_train</w:t>
      </w:r>
      <w:proofErr w:type="spellEnd"/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 and </w:t>
      </w:r>
      <w:proofErr w:type="spellStart"/>
      <w:r w:rsidRPr="000415D1">
        <w:rPr>
          <w:rFonts w:ascii="Arial" w:eastAsia="Times New Roman" w:hAnsi="Arial" w:cs="Arial"/>
          <w:color w:val="222222"/>
          <w:sz w:val="27"/>
          <w:szCs w:val="27"/>
        </w:rPr>
        <w:t>new_test</w:t>
      </w:r>
      <w:proofErr w:type="spellEnd"/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 so that we can perform EDA.</w:t>
      </w:r>
      <w:proofErr w:type="gramEnd"/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08680F4A" wp14:editId="1B1F490D">
            <wp:extent cx="3019425" cy="628650"/>
            <wp:effectExtent l="0" t="0" r="9525" b="0"/>
            <wp:docPr id="15" name="Picture 15" descr="https://lh4.googleusercontent.com/juHISSAkij_sYiIGaA96k3hJUAAn8GzvBJ9pOG5IhpDacCPrACnB-nECi2nNRQu9Dv1TmVNzxpcWZDYVkmMd4Zl5Hd4b_Uqb_EHe2OqfDXElfvOUw05abDvrxmNgMFXlhOf9OE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juHISSAkij_sYiIGaA96k3hJUAAn8GzvBJ9pOG5IhpDacCPrACnB-nECi2nNRQu9Dv1TmVNzxpcWZDYVkmMd4Zl5Hd4b_Uqb_EHe2OqfDXElfvOUw05abDvrxmNgMFXlhOf9OEt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Mapping ‘N’ to 0 and ‘Y’ to 1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1A422FEC" wp14:editId="78352D0C">
            <wp:extent cx="5734050" cy="219075"/>
            <wp:effectExtent l="0" t="0" r="0" b="9525"/>
            <wp:docPr id="16" name="Picture 16" descr="https://lh6.googleusercontent.com/TDT5hh7_sIWbDaNFQxdBZ48jKOuJRCZTTy7CNBgXg4cgDe_o1Poe5aZ3NeRtbHwZKPGV5rnzB69thUlRS4MBSGF46I39KWXYqnz8B9QJVhBzsvED4Os7Ogor4yQdMAsVUQ2Up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TDT5hh7_sIWbDaNFQxdBZ48jKOuJRCZTTy7CNBgXg4cgDe_o1Poe5aZ3NeRtbHwZKPGV5rnzB69thUlRS4MBSGF46I39KWXYqnz8B9QJVhBzsvED4Os7Ogor4yQdMAsVUQ2UpF0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0415D1">
        <w:rPr>
          <w:rFonts w:ascii="Arial" w:eastAsia="Times New Roman" w:hAnsi="Arial" w:cs="Arial"/>
          <w:color w:val="222222"/>
          <w:sz w:val="27"/>
          <w:szCs w:val="27"/>
        </w:rPr>
        <w:t>Univariate</w:t>
      </w:r>
      <w:proofErr w:type="spellEnd"/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 Analysis: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2B0E2E08" wp14:editId="5A08A85F">
            <wp:extent cx="5734050" cy="2057400"/>
            <wp:effectExtent l="0" t="0" r="0" b="0"/>
            <wp:docPr id="17" name="Picture 17" descr="https://lh5.googleusercontent.com/ESnWrLqNdayN-QwWtO1Uw8XvZ_TeKLllBu9cfSHcDRLx0DboJCLncnR2G4nwDIyXVdSQg2xpyWaxZSqVg_q6vUJC4KknSSj5v3kDFF1MIYfNJ5kW_vWicYZE_2vPXRGQkK4T7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ESnWrLqNdayN-QwWtO1Uw8XvZ_TeKLllBu9cfSHcDRLx0DboJCLncnR2G4nwDIyXVdSQg2xpyWaxZSqVg_q6vUJC4KknSSj5v3kDFF1MIYfNJ5kW_vWicYZE_2vPXRGQkK4T7EJ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Output: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19301895" wp14:editId="652BDE53">
            <wp:extent cx="5734050" cy="3533775"/>
            <wp:effectExtent l="0" t="0" r="0" b="9525"/>
            <wp:docPr id="18" name="Picture 18" descr="https://lh4.googleusercontent.com/HjfM2A6paKpo0LfxPfg2JqRltVcsLiDXgFvYWcod6RqkzehDkhWUfLA3IUpdZAfJisbSioPPVtYGHZ9slN-8QXkDySymxLlQwlX2mDaI0hwvUixeFAfetnfLj_tn8s_QLSIVni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HjfM2A6paKpo0LfxPfg2JqRltVcsLiDXgFvYWcod6RqkzehDkhWUfLA3IUpdZAfJisbSioPPVtYGHZ9slN-8QXkDySymxLlQwlX2mDaI0hwvUixeFAfetnfLj_tn8s_QLSIVniT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0415D1">
        <w:rPr>
          <w:rFonts w:ascii="Arial" w:eastAsia="Times New Roman" w:hAnsi="Arial" w:cs="Arial"/>
          <w:b/>
          <w:bCs/>
          <w:color w:val="222222"/>
          <w:sz w:val="36"/>
          <w:szCs w:val="36"/>
        </w:rPr>
        <w:t>Univariate</w:t>
      </w:r>
      <w:proofErr w:type="spellEnd"/>
      <w:r w:rsidRPr="000415D1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Analysis Observations</w:t>
      </w:r>
    </w:p>
    <w:p w:rsidR="000415D1" w:rsidRPr="000415D1" w:rsidRDefault="000415D1" w:rsidP="000415D1">
      <w:pPr>
        <w:numPr>
          <w:ilvl w:val="0"/>
          <w:numId w:val="4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More Loans are approved </w:t>
      </w:r>
      <w:proofErr w:type="spellStart"/>
      <w:r w:rsidRPr="000415D1">
        <w:rPr>
          <w:rFonts w:ascii="Arial" w:eastAsia="Times New Roman" w:hAnsi="Arial" w:cs="Arial"/>
          <w:color w:val="222222"/>
          <w:sz w:val="27"/>
          <w:szCs w:val="27"/>
        </w:rPr>
        <w:t>Vs</w:t>
      </w:r>
      <w:proofErr w:type="spellEnd"/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 Rejected</w:t>
      </w:r>
    </w:p>
    <w:p w:rsidR="000415D1" w:rsidRPr="000415D1" w:rsidRDefault="000415D1" w:rsidP="000415D1">
      <w:pPr>
        <w:numPr>
          <w:ilvl w:val="0"/>
          <w:numId w:val="4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Count of Male applicants is more than Female</w:t>
      </w:r>
    </w:p>
    <w:p w:rsidR="000415D1" w:rsidRPr="000415D1" w:rsidRDefault="000415D1" w:rsidP="000415D1">
      <w:pPr>
        <w:numPr>
          <w:ilvl w:val="0"/>
          <w:numId w:val="4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Count of Married applicant is more than Non-married</w:t>
      </w:r>
    </w:p>
    <w:p w:rsidR="000415D1" w:rsidRPr="000415D1" w:rsidRDefault="000415D1" w:rsidP="000415D1">
      <w:pPr>
        <w:numPr>
          <w:ilvl w:val="0"/>
          <w:numId w:val="4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Count of graduate is more than non-Graduate</w:t>
      </w:r>
    </w:p>
    <w:p w:rsidR="000415D1" w:rsidRPr="000415D1" w:rsidRDefault="000415D1" w:rsidP="000415D1">
      <w:pPr>
        <w:numPr>
          <w:ilvl w:val="0"/>
          <w:numId w:val="4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Count of self-employed is less than that of Non-Self-employed</w:t>
      </w:r>
    </w:p>
    <w:p w:rsidR="000415D1" w:rsidRPr="000415D1" w:rsidRDefault="000415D1" w:rsidP="000415D1">
      <w:pPr>
        <w:numPr>
          <w:ilvl w:val="0"/>
          <w:numId w:val="4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Maximum properties are located in </w:t>
      </w:r>
      <w:proofErr w:type="spellStart"/>
      <w:r w:rsidRPr="000415D1">
        <w:rPr>
          <w:rFonts w:ascii="Arial" w:eastAsia="Times New Roman" w:hAnsi="Arial" w:cs="Arial"/>
          <w:color w:val="222222"/>
          <w:sz w:val="27"/>
          <w:szCs w:val="27"/>
        </w:rPr>
        <w:t>Semiurban</w:t>
      </w:r>
      <w:proofErr w:type="spellEnd"/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 areas</w:t>
      </w:r>
    </w:p>
    <w:p w:rsidR="000415D1" w:rsidRPr="000415D1" w:rsidRDefault="000415D1" w:rsidP="000415D1">
      <w:pPr>
        <w:numPr>
          <w:ilvl w:val="0"/>
          <w:numId w:val="4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Credit History is present for many applicants</w:t>
      </w:r>
    </w:p>
    <w:p w:rsidR="000415D1" w:rsidRDefault="000415D1" w:rsidP="000415D1">
      <w:pPr>
        <w:numPr>
          <w:ilvl w:val="0"/>
          <w:numId w:val="4"/>
        </w:num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The count of applicants with several dependents=0 is maximum</w:t>
      </w:r>
      <w:r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Drop Unwanted </w:t>
      </w:r>
      <w:proofErr w:type="gramStart"/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Column :</w:t>
      </w:r>
      <w:proofErr w:type="gramEnd"/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53C9C159" wp14:editId="7E0B5051">
            <wp:extent cx="5734050" cy="771525"/>
            <wp:effectExtent l="0" t="0" r="0" b="9525"/>
            <wp:docPr id="19" name="Picture 19" descr="https://lh5.googleusercontent.com/EndYlzmnpmadO6qEorKzBb4H5DcqyNHG-m8gxy_vhClxX1l5we-frZj9_n94SmgcUuQ8r6gYWhWXMWj9ZtI7JOIPHmPMc6lf3XCSS6-RxRg9LUK5kHu848w7TitKJxWK4tcevP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EndYlzmnpmadO6qEorKzBb4H5DcqyNHG-m8gxy_vhClxX1l5we-frZj9_n94SmgcUuQ8r6gYWhWXMWj9ZtI7JOIPHmPMc6lf3XCSS6-RxRg9LUK5kHu848w7TitKJxWK4tcevPL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Size after feature </w:t>
      </w:r>
      <w:proofErr w:type="gramStart"/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engineering :</w:t>
      </w:r>
      <w:proofErr w:type="gramEnd"/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057E591F" wp14:editId="5B2DB0CF">
            <wp:extent cx="2152650" cy="828675"/>
            <wp:effectExtent l="0" t="0" r="0" b="9525"/>
            <wp:docPr id="20" name="Picture 20" descr="https://lh5.googleusercontent.com/LNVI_kWrCguMNg5nZd7e41Y8DPUS4J9YVO9y8E4XkKuEx_siTTWjYPw5qW70X7Oc-PjR5h2rH80BVECVSeE4hRbXQbYySMNdqMEZ9mwAHkI5szqqRlwBpTbqXmm8lNL2fHoBZA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LNVI_kWrCguMNg5nZd7e41Y8DPUS4J9YVO9y8E4XkKuEx_siTTWjYPw5qW70X7Oc-PjR5h2rH80BVECVSeE4hRbXQbYySMNdqMEZ9mwAHkI5szqqRlwBpTbqXmm8lNL2fHoBZAp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We have added 8 new features</w:t>
      </w:r>
    </w:p>
    <w:p w:rsid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Building Machine Learning Model: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Creating X (input variables) and Y (Target Variable) from the </w:t>
      </w:r>
      <w:proofErr w:type="spellStart"/>
      <w:r w:rsidRPr="000415D1">
        <w:rPr>
          <w:rFonts w:ascii="Arial" w:eastAsia="Times New Roman" w:hAnsi="Arial" w:cs="Arial"/>
          <w:color w:val="222222"/>
          <w:sz w:val="27"/>
          <w:szCs w:val="27"/>
        </w:rPr>
        <w:t>new_train</w:t>
      </w:r>
      <w:proofErr w:type="spellEnd"/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 data.</w:t>
      </w:r>
      <w:proofErr w:type="gramEnd"/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0A7A31FE" wp14:editId="0CDC99E5">
            <wp:extent cx="4019550" cy="1114425"/>
            <wp:effectExtent l="0" t="0" r="0" b="9525"/>
            <wp:docPr id="21" name="Picture 21" descr="https://lh6.googleusercontent.com/32gEBovsySsufBw0UB1hb5uG5h6fiyUmAcoVLhP6T55ZRp3IpSxXAdlAhQ7cDjhoqoouLIg-qCdOMoAWvi0TMfdC30O-zG93PxG2EY4Ip3d1LLO-5BCXAxm0MQc-CDimbDoUmp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32gEBovsySsufBw0UB1hb5uG5h6fiyUmAcoVLhP6T55ZRp3IpSxXAdlAhQ7cDjhoqoouLIg-qCdOMoAWvi0TMfdC30O-zG93PxG2EY4Ip3d1LLO-5BCXAxm0MQc-CDimbDoUmp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Using train test split on the training data for validation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48304816" wp14:editId="7F4A5E76">
            <wp:extent cx="5734050" cy="2676525"/>
            <wp:effectExtent l="0" t="0" r="0" b="9525"/>
            <wp:docPr id="22" name="Picture 22" descr="https://lh6.googleusercontent.com/u4C7eVnKLHIPmHfa4aIZtWgKyUXhqWXB7Vyviij1RbLNfPlHrgeZ-aSWQlnumspuICAh16dVNQwaudEX9Dr3Kz_-N5g_fJLY7iL-T3uLhunWJZOLTRag_hsLpN6c8pxf1cynwz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u4C7eVnKLHIPmHfa4aIZtWgKyUXhqWXB7Vyviij1RbLNfPlHrgeZ-aSWQlnumspuICAh16dVNQwaudEX9Dr3Kz_-N5g_fJLY7iL-T3uLhunWJZOLTRag_hsLpN6c8pxf1cynwzt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We have a (70:30) split on the training data.</w:t>
      </w:r>
    </w:p>
    <w:p w:rsidR="000415D1" w:rsidRPr="000415D1" w:rsidRDefault="000415D1" w:rsidP="000415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0415D1">
        <w:rPr>
          <w:rFonts w:ascii="Arial" w:eastAsia="Times New Roman" w:hAnsi="Arial" w:cs="Arial"/>
          <w:b/>
          <w:bCs/>
          <w:color w:val="222222"/>
          <w:sz w:val="36"/>
          <w:szCs w:val="36"/>
        </w:rPr>
        <w:t>Using ML algorithm for training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We have used multiple algorithms for training purposes like Decision Tree, Random Forest, SVC, Logistic Regression, XGB </w:t>
      </w:r>
      <w:proofErr w:type="spellStart"/>
      <w:r w:rsidRPr="000415D1">
        <w:rPr>
          <w:rFonts w:ascii="Arial" w:eastAsia="Times New Roman" w:hAnsi="Arial" w:cs="Arial"/>
          <w:color w:val="222222"/>
          <w:sz w:val="27"/>
          <w:szCs w:val="27"/>
        </w:rPr>
        <w:t>Regressor</w:t>
      </w:r>
      <w:proofErr w:type="spellEnd"/>
      <w:r w:rsidRPr="000415D1">
        <w:rPr>
          <w:rFonts w:ascii="Arial" w:eastAsia="Times New Roman" w:hAnsi="Arial" w:cs="Arial"/>
          <w:color w:val="222222"/>
          <w:sz w:val="27"/>
          <w:szCs w:val="27"/>
        </w:rPr>
        <w:t>, etc.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Among all the algorithms logistic regression performs best on the validation data with an accuracy score of </w:t>
      </w: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82.7%</w:t>
      </w:r>
      <w:r w:rsidRPr="000415D1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60F95456" wp14:editId="58253FCE">
            <wp:extent cx="5734050" cy="1914525"/>
            <wp:effectExtent l="0" t="0" r="0" b="9525"/>
            <wp:docPr id="23" name="Picture 23" descr="https://lh5.googleusercontent.com/jYosCH3M9NwGTJUqxNCijeu6rO9VbMvL303aObyRRa7GoUIVNApZAc1HYZX900C8JFTsQs3WxQT8H3KV0Ne0MM5dhfjENm7-Jy59Ud8gHSJBcdet1uFTet8KmBBZsCjTjpR5mp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jYosCH3M9NwGTJUqxNCijeu6rO9VbMvL303aObyRRa7GoUIVNApZAc1HYZX900C8JFTsQs3WxQT8H3KV0Ne0MM5dhfjENm7-Jy59Ud8gHSJBcdet1uFTet8KmBBZsCjTjpR5mpV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 xml:space="preserve">After getting an accuracy of 82.7% I tried fine-tuning it to improve my accuracy score using </w:t>
      </w:r>
      <w:proofErr w:type="spellStart"/>
      <w:r w:rsidRPr="000415D1">
        <w:rPr>
          <w:rFonts w:ascii="Arial" w:eastAsia="Times New Roman" w:hAnsi="Arial" w:cs="Arial"/>
          <w:color w:val="222222"/>
          <w:sz w:val="27"/>
          <w:szCs w:val="27"/>
        </w:rPr>
        <w:t>GridSearchCV</w:t>
      </w:r>
      <w:proofErr w:type="spellEnd"/>
      <w:r w:rsidRPr="000415D1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11FD9591" wp14:editId="485F9692">
            <wp:extent cx="5734050" cy="2009775"/>
            <wp:effectExtent l="0" t="0" r="0" b="9525"/>
            <wp:docPr id="24" name="Picture 24" descr="https://lh5.googleusercontent.com/pqgKY4bC6XVzDH8Vc34HoDP3Pnrt4amHIW43OcThYfq0ow8RpWAew6VOqsnF4FxBznyT715Goi4qnNmSf07qP1lDdF-IdduvgjnkfSMmlGTiJ-2OykNEzXzJieZhwLSQmX9Px1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5.googleusercontent.com/pqgKY4bC6XVzDH8Vc34HoDP3Pnrt4amHIW43OcThYfq0ow8RpWAew6VOqsnF4FxBznyT715Goi4qnNmSf07qP1lDdF-IdduvgjnkfSMmlGTiJ-2OykNEzXzJieZhwLSQmX9Px1m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The best parameters I got after fine-tuning were: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7F89836F" wp14:editId="59842824">
            <wp:extent cx="5734050" cy="342900"/>
            <wp:effectExtent l="0" t="0" r="0" b="0"/>
            <wp:docPr id="25" name="Picture 25" descr="https://lh6.googleusercontent.com/78duLCH3RP2VyYRFQgDKLcCC1dwNlGGUawlDXmCy29wg41xh1ABpaasQuQfjxEyZs0N9ByjuK5NVsUimvew81fbqgNHVMmWIoVYOW-na5CkI41afhlfTR-6gBCidM4QGbKbAxe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78duLCH3RP2VyYRFQgDKLcCC1dwNlGGUawlDXmCy29wg41xh1ABpaasQuQfjxEyZs0N9ByjuK5NVsUimvew81fbqgNHVMmWIoVYOW-na5CkI41afhlfTR-6gBCidM4QGbKbAxer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After fine-tuning the logistic regression model the accuracy score improved from 82.7% to 83.24%.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 wp14:anchorId="12168E17" wp14:editId="0655B983">
            <wp:extent cx="3581400" cy="1019175"/>
            <wp:effectExtent l="0" t="0" r="0" b="9525"/>
            <wp:docPr id="26" name="Picture 26" descr="https://lh3.googleusercontent.com/4MmLCCmYD9GIBtVbpesfFRp409Y7wZ1_Uv36sR0gisLIR_2oSgGka7OeZqEWP7jg1Wn5jYXROCEcldkp3TRpV799_LBzY9AAbzvgKnNPOx4vU7isdl-1ce8I1PmdRv8wrlxl0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4MmLCCmYD9GIBtVbpesfFRp409Y7wZ1_Uv36sR0gisLIR_2oSgGka7OeZqEWP7jg1Wn5jYXROCEcldkp3TRpV799_LBzY9AAbzvgKnNPOx4vU7isdl-1ce8I1PmdRv8wrlxl0N-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Predicting on test data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5A8B4627" wp14:editId="2C0F2B19">
            <wp:extent cx="3114675" cy="485775"/>
            <wp:effectExtent l="0" t="0" r="9525" b="9525"/>
            <wp:docPr id="27" name="Picture 27" descr="https://lh4.googleusercontent.com/mxwWZwJQ08IWaO7SoIGr9gXtLy65Kr3GVfAjaHuYF-Mskb4FVLiwDJLVcIGZDLXnpgsRMQ35eYHsTTNsTJkfhOETzXopZ1SWz1OKH7G4Q2XFENAOJluGy7h8TUVzPrni5c8ih9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mxwWZwJQ08IWaO7SoIGr9gXtLy65Kr3GVfAjaHuYF-Mskb4FVLiwDJLVcIGZDLXnpgsRMQ35eYHsTTNsTJkfhOETzXopZ1SWz1OKH7G4Q2XFENAOJluGy7h8TUVzPrni5c8ih9X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</w:p>
    <w:p w:rsidR="000415D1" w:rsidRPr="000415D1" w:rsidRDefault="000415D1" w:rsidP="000415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  <w:r w:rsidRPr="000415D1">
        <w:rPr>
          <w:rFonts w:ascii="Arial" w:eastAsia="Times New Roman" w:hAnsi="Arial" w:cs="Arial"/>
          <w:b/>
          <w:bCs/>
          <w:color w:val="222222"/>
          <w:sz w:val="36"/>
          <w:szCs w:val="36"/>
        </w:rPr>
        <w:t>Conclusion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After the Final Submission of test data, my accuracy score was 78%.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Feature engineering helped me increase my accuracy.</w:t>
      </w: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  <w:r w:rsidRPr="000415D1">
        <w:rPr>
          <w:rFonts w:ascii="Arial" w:eastAsia="Times New Roman" w:hAnsi="Arial" w:cs="Arial"/>
          <w:color w:val="222222"/>
          <w:sz w:val="27"/>
          <w:szCs w:val="27"/>
        </w:rPr>
        <w:t>Amazingly Logistic Regression worked better than all other Ensemble models.</w:t>
      </w:r>
    </w:p>
    <w:p w:rsid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0415D1" w:rsidRPr="000415D1" w:rsidRDefault="000415D1" w:rsidP="000415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0415D1" w:rsidRPr="007D10D1" w:rsidRDefault="000415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7D10D1" w:rsidRPr="007D10D1" w:rsidRDefault="007D10D1" w:rsidP="007D10D1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</w:rPr>
      </w:pPr>
    </w:p>
    <w:p w:rsidR="007D10D1" w:rsidRPr="007D10D1" w:rsidRDefault="007D10D1" w:rsidP="007D10D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color w:val="222222"/>
          <w:sz w:val="36"/>
          <w:szCs w:val="36"/>
        </w:rPr>
      </w:pPr>
    </w:p>
    <w:p w:rsidR="00563E79" w:rsidRDefault="00563E79"/>
    <w:sectPr w:rsidR="00563E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31C1"/>
    <w:multiLevelType w:val="multilevel"/>
    <w:tmpl w:val="F956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302E9"/>
    <w:multiLevelType w:val="multilevel"/>
    <w:tmpl w:val="8A24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A20D9"/>
    <w:multiLevelType w:val="multilevel"/>
    <w:tmpl w:val="D2F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92E9C"/>
    <w:multiLevelType w:val="multilevel"/>
    <w:tmpl w:val="905A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7D10D1"/>
    <w:rsid w:val="000415D1"/>
    <w:rsid w:val="00563E79"/>
    <w:rsid w:val="007D10D1"/>
    <w:rsid w:val="007E4E85"/>
    <w:rsid w:val="00AC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7D10D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7D10D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748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3656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6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4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66"/>
    <w:rsid w:val="00174766"/>
    <w:rsid w:val="004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7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7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Loan Approval Prediction Machine Learning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46767D5-7BEE-4B53-809B-CE4AB859355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20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2023-01-15T16:03:00Z</dcterms:created>
  <dcterms:modified xsi:type="dcterms:W3CDTF">2023-01-15T16:24:00Z</dcterms:modified>
</cp:coreProperties>
</file>